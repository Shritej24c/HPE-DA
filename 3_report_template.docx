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FDE65" w14:textId="399E40D1" w:rsidR="00D417B0" w:rsidRPr="00634325" w:rsidRDefault="53328F4A" w:rsidP="00C57C80">
      <w:pPr>
        <w:pStyle w:val="hpePaper-Title"/>
        <w:rPr>
          <w:rFonts w:ascii="Times New Roman" w:hAnsi="Times New Roman" w:cs="Times New Roman"/>
        </w:rPr>
      </w:pPr>
      <w:r w:rsidRPr="00634325">
        <w:rPr>
          <w:rFonts w:ascii="Times New Roman" w:hAnsi="Times New Roman" w:cs="Times New Roman"/>
        </w:rPr>
        <w:t>Paper Title</w:t>
      </w:r>
    </w:p>
    <w:p w14:paraId="2BAFDE66" w14:textId="59C4DA9C" w:rsidR="00D417B0" w:rsidRPr="00634325" w:rsidRDefault="53328F4A" w:rsidP="00EE4328">
      <w:pPr>
        <w:pStyle w:val="hpeAuthors"/>
        <w:spacing w:after="0" w:line="300" w:lineRule="auto"/>
      </w:pPr>
      <w:r w:rsidRPr="00634325">
        <w:t xml:space="preserve">Author(s) Names here </w:t>
      </w:r>
    </w:p>
    <w:p w14:paraId="2BAFDE68" w14:textId="054C4377" w:rsidR="00D417B0" w:rsidRPr="00634325" w:rsidRDefault="53328F4A" w:rsidP="00EE4328">
      <w:pPr>
        <w:pStyle w:val="hpeAuthors"/>
        <w:spacing w:after="0" w:line="300" w:lineRule="auto"/>
      </w:pPr>
      <w:r w:rsidRPr="00634325">
        <w:t xml:space="preserve">Email Addresses </w:t>
      </w:r>
    </w:p>
    <w:p w14:paraId="2BAFDE69" w14:textId="77777777" w:rsidR="00D417B0" w:rsidRPr="00634325" w:rsidRDefault="53328F4A" w:rsidP="00EE4328">
      <w:pPr>
        <w:pStyle w:val="hpeHeading0"/>
        <w:spacing w:line="300" w:lineRule="auto"/>
        <w:rPr>
          <w:rFonts w:ascii="Times New Roman" w:hAnsi="Times New Roman" w:cs="Times New Roman"/>
        </w:rPr>
      </w:pPr>
      <w:r w:rsidRPr="00634325">
        <w:rPr>
          <w:rFonts w:ascii="Times New Roman" w:hAnsi="Times New Roman" w:cs="Times New Roman"/>
        </w:rPr>
        <w:t>Abstract</w:t>
      </w:r>
    </w:p>
    <w:p w14:paraId="5F5A4D92" w14:textId="70BF0CBD" w:rsidR="00A941E8" w:rsidRPr="00634325" w:rsidRDefault="00A941E8" w:rsidP="00367251">
      <w:pPr>
        <w:pStyle w:val="hpeHeading1"/>
        <w:rPr>
          <w:rFonts w:ascii="Times New Roman" w:hAnsi="Times New Roman" w:cs="Times New Roman"/>
          <w:b w:val="0"/>
          <w:i/>
          <w:sz w:val="22"/>
          <w:szCs w:val="22"/>
        </w:rPr>
      </w:pPr>
      <w:r w:rsidRPr="00634325">
        <w:rPr>
          <w:rFonts w:ascii="Times New Roman" w:hAnsi="Times New Roman" w:cs="Times New Roman"/>
          <w:b w:val="0"/>
          <w:i/>
          <w:sz w:val="22"/>
          <w:szCs w:val="22"/>
        </w:rPr>
        <w:t>1 sentence explaining the purpose and importance of the work. 1-2 sentences describing the methods. 2-3 sentences describing the results and conclusions</w:t>
      </w:r>
      <w:r w:rsidR="00634325">
        <w:rPr>
          <w:rFonts w:ascii="Times New Roman" w:hAnsi="Times New Roman" w:cs="Times New Roman"/>
          <w:b w:val="0"/>
          <w:i/>
          <w:sz w:val="22"/>
          <w:szCs w:val="22"/>
        </w:rPr>
        <w:t>.</w:t>
      </w:r>
    </w:p>
    <w:p w14:paraId="2BAFDE6B" w14:textId="3675C6D9" w:rsidR="00290A65" w:rsidRPr="00634325" w:rsidRDefault="00A941E8" w:rsidP="00367251">
      <w:pPr>
        <w:pStyle w:val="hpeHeading1"/>
        <w:rPr>
          <w:rFonts w:ascii="Times New Roman" w:hAnsi="Times New Roman" w:cs="Times New Roman"/>
        </w:rPr>
      </w:pPr>
      <w:r w:rsidRPr="00634325">
        <w:rPr>
          <w:rFonts w:ascii="Times New Roman" w:hAnsi="Times New Roman" w:cs="Times New Roman"/>
        </w:rPr>
        <w:t>Introduction</w:t>
      </w:r>
    </w:p>
    <w:p w14:paraId="7E0D7451" w14:textId="12CDC337" w:rsidR="00A941E8" w:rsidRPr="00634325" w:rsidRDefault="00A941E8" w:rsidP="53328F4A">
      <w:pPr>
        <w:pStyle w:val="hpeHeading1"/>
        <w:rPr>
          <w:rFonts w:ascii="Times New Roman" w:hAnsi="Times New Roman" w:cs="Times New Roman"/>
          <w:b w:val="0"/>
          <w:sz w:val="22"/>
        </w:rPr>
      </w:pPr>
      <w:r w:rsidRPr="00634325">
        <w:rPr>
          <w:rFonts w:ascii="Times New Roman" w:hAnsi="Times New Roman" w:cs="Times New Roman"/>
          <w:b w:val="0"/>
          <w:sz w:val="22"/>
        </w:rPr>
        <w:t>State the purpose and explain the importance of the work</w:t>
      </w:r>
      <w:r w:rsidR="007C1733">
        <w:rPr>
          <w:rFonts w:ascii="Times New Roman" w:hAnsi="Times New Roman" w:cs="Times New Roman"/>
          <w:b w:val="0"/>
          <w:sz w:val="22"/>
        </w:rPr>
        <w:t>.</w:t>
      </w:r>
    </w:p>
    <w:p w14:paraId="2BAFDE6D" w14:textId="034A7A14" w:rsidR="00290A65" w:rsidRPr="00634325" w:rsidRDefault="00815D03" w:rsidP="53328F4A">
      <w:pPr>
        <w:pStyle w:val="hpeHeading1"/>
        <w:rPr>
          <w:rStyle w:val="Symbol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Solutions</w:t>
      </w:r>
    </w:p>
    <w:p w14:paraId="0AD173C0" w14:textId="77777777" w:rsidR="007C1733" w:rsidRDefault="00253671" w:rsidP="00253671">
      <w:pPr>
        <w:pStyle w:val="hpeHeading1"/>
        <w:rPr>
          <w:rFonts w:ascii="Times New Roman" w:hAnsi="Times New Roman" w:cs="Times New Roman"/>
          <w:b w:val="0"/>
          <w:sz w:val="22"/>
        </w:rPr>
      </w:pPr>
      <w:r w:rsidRPr="00253671">
        <w:rPr>
          <w:rFonts w:ascii="Times New Roman" w:hAnsi="Times New Roman" w:cs="Times New Roman"/>
          <w:b w:val="0"/>
          <w:sz w:val="22"/>
        </w:rPr>
        <w:t>Describe the solution formulation</w:t>
      </w:r>
      <w:r>
        <w:rPr>
          <w:rFonts w:ascii="Times New Roman" w:hAnsi="Times New Roman" w:cs="Times New Roman"/>
          <w:b w:val="0"/>
          <w:sz w:val="22"/>
        </w:rPr>
        <w:t xml:space="preserve">. </w:t>
      </w:r>
    </w:p>
    <w:p w14:paraId="334DC565" w14:textId="2747F3F4" w:rsidR="00253671" w:rsidRPr="00253671" w:rsidRDefault="00253671" w:rsidP="00253671">
      <w:pPr>
        <w:pStyle w:val="hpeHeading1"/>
        <w:rPr>
          <w:rFonts w:ascii="Times New Roman" w:hAnsi="Times New Roman" w:cs="Times New Roman"/>
          <w:b w:val="0"/>
          <w:sz w:val="22"/>
        </w:rPr>
      </w:pPr>
      <w:r w:rsidRPr="00253671">
        <w:rPr>
          <w:rFonts w:ascii="Times New Roman" w:hAnsi="Times New Roman" w:cs="Times New Roman"/>
          <w:b w:val="0"/>
          <w:sz w:val="22"/>
        </w:rPr>
        <w:t>Describe the solution implementation</w:t>
      </w:r>
      <w:r w:rsidR="007C1733">
        <w:rPr>
          <w:rFonts w:ascii="Times New Roman" w:hAnsi="Times New Roman" w:cs="Times New Roman"/>
          <w:b w:val="0"/>
          <w:sz w:val="22"/>
        </w:rPr>
        <w:t>.</w:t>
      </w:r>
    </w:p>
    <w:p w14:paraId="21EA0F7A" w14:textId="0E66A4D2" w:rsidR="00E90B8A" w:rsidRDefault="00253671" w:rsidP="00253671">
      <w:pPr>
        <w:pStyle w:val="hpeHeading1"/>
        <w:rPr>
          <w:rFonts w:ascii="Times New Roman" w:hAnsi="Times New Roman" w:cs="Times New Roman"/>
          <w:b w:val="0"/>
          <w:sz w:val="22"/>
        </w:rPr>
      </w:pPr>
      <w:r w:rsidRPr="00253671">
        <w:rPr>
          <w:rFonts w:ascii="Times New Roman" w:hAnsi="Times New Roman" w:cs="Times New Roman"/>
          <w:b w:val="0"/>
          <w:sz w:val="22"/>
        </w:rPr>
        <w:t>Provide the model evaluation metrics if the statistics or math models are used</w:t>
      </w:r>
      <w:r w:rsidR="007C1733">
        <w:rPr>
          <w:rFonts w:ascii="Times New Roman" w:hAnsi="Times New Roman" w:cs="Times New Roman"/>
          <w:b w:val="0"/>
          <w:sz w:val="22"/>
        </w:rPr>
        <w:t>.</w:t>
      </w:r>
    </w:p>
    <w:p w14:paraId="2BAFDE6F" w14:textId="63612C36" w:rsidR="00290A65" w:rsidRPr="00634325" w:rsidRDefault="00A941E8" w:rsidP="00253671">
      <w:pPr>
        <w:pStyle w:val="hpeHeading1"/>
        <w:rPr>
          <w:rFonts w:ascii="Times New Roman" w:hAnsi="Times New Roman" w:cs="Times New Roman"/>
        </w:rPr>
      </w:pPr>
      <w:r w:rsidRPr="00634325">
        <w:rPr>
          <w:rFonts w:ascii="Times New Roman" w:hAnsi="Times New Roman" w:cs="Times New Roman"/>
        </w:rPr>
        <w:t>Results</w:t>
      </w:r>
    </w:p>
    <w:p w14:paraId="0DE154F9" w14:textId="77777777" w:rsidR="007C1733" w:rsidRDefault="00E90B8A" w:rsidP="00E90B8A">
      <w:pPr>
        <w:pStyle w:val="hpeHeading1"/>
        <w:rPr>
          <w:rFonts w:ascii="Times New Roman" w:hAnsi="Times New Roman" w:cs="Times New Roman"/>
          <w:b w:val="0"/>
          <w:sz w:val="22"/>
        </w:rPr>
      </w:pPr>
      <w:r w:rsidRPr="00E90B8A">
        <w:rPr>
          <w:rFonts w:ascii="Times New Roman" w:hAnsi="Times New Roman" w:cs="Times New Roman"/>
          <w:b w:val="0"/>
          <w:sz w:val="22"/>
        </w:rPr>
        <w:t>Describe the optimal budget plan for each digital driver and audience type</w:t>
      </w:r>
      <w:r>
        <w:rPr>
          <w:rFonts w:ascii="Times New Roman" w:hAnsi="Times New Roman" w:cs="Times New Roman"/>
          <w:b w:val="0"/>
          <w:sz w:val="22"/>
        </w:rPr>
        <w:t xml:space="preserve">. </w:t>
      </w:r>
    </w:p>
    <w:p w14:paraId="7EB51E02" w14:textId="20523C55" w:rsidR="00253671" w:rsidRDefault="00E90B8A" w:rsidP="00E90B8A">
      <w:pPr>
        <w:pStyle w:val="hpeHeading1"/>
        <w:rPr>
          <w:rFonts w:ascii="Times New Roman" w:hAnsi="Times New Roman" w:cs="Times New Roman"/>
          <w:b w:val="0"/>
          <w:sz w:val="22"/>
        </w:rPr>
      </w:pPr>
      <w:r w:rsidRPr="00E90B8A">
        <w:rPr>
          <w:rFonts w:ascii="Times New Roman" w:hAnsi="Times New Roman" w:cs="Times New Roman"/>
          <w:b w:val="0"/>
          <w:sz w:val="22"/>
        </w:rPr>
        <w:t>Justify the optimal budget plan</w:t>
      </w:r>
      <w:r w:rsidR="00C57C80">
        <w:rPr>
          <w:rFonts w:ascii="Times New Roman" w:hAnsi="Times New Roman" w:cs="Times New Roman"/>
          <w:b w:val="0"/>
          <w:sz w:val="22"/>
        </w:rPr>
        <w:t>.</w:t>
      </w:r>
    </w:p>
    <w:p w14:paraId="2BAFDE71" w14:textId="44B8C046" w:rsidR="00290A65" w:rsidRPr="00634325" w:rsidRDefault="00A941E8" w:rsidP="00290A65">
      <w:pPr>
        <w:pStyle w:val="hpeHeading1"/>
        <w:rPr>
          <w:rFonts w:ascii="Times New Roman" w:hAnsi="Times New Roman" w:cs="Times New Roman"/>
        </w:rPr>
      </w:pPr>
      <w:r w:rsidRPr="00634325">
        <w:rPr>
          <w:rFonts w:ascii="Times New Roman" w:hAnsi="Times New Roman" w:cs="Times New Roman"/>
        </w:rPr>
        <w:t>Conclusions</w:t>
      </w:r>
    </w:p>
    <w:p w14:paraId="557C0068" w14:textId="77777777" w:rsidR="007C1733" w:rsidRDefault="00A941E8" w:rsidP="00A941E8">
      <w:pPr>
        <w:pStyle w:val="hpereferences"/>
        <w:jc w:val="left"/>
        <w:rPr>
          <w:rFonts w:ascii="Times New Roman" w:hAnsi="Times New Roman" w:cs="Times New Roman"/>
          <w:b w:val="0"/>
          <w:sz w:val="22"/>
        </w:rPr>
      </w:pPr>
      <w:r w:rsidRPr="00634325">
        <w:rPr>
          <w:rFonts w:ascii="Times New Roman" w:hAnsi="Times New Roman" w:cs="Times New Roman"/>
          <w:b w:val="0"/>
          <w:sz w:val="22"/>
        </w:rPr>
        <w:t xml:space="preserve">Summarize the results. </w:t>
      </w:r>
    </w:p>
    <w:p w14:paraId="56C38EBE" w14:textId="77777777" w:rsidR="007C1733" w:rsidRDefault="00A941E8" w:rsidP="00A941E8">
      <w:pPr>
        <w:pStyle w:val="hpereferences"/>
        <w:jc w:val="left"/>
        <w:rPr>
          <w:rFonts w:ascii="Times New Roman" w:hAnsi="Times New Roman" w:cs="Times New Roman"/>
          <w:b w:val="0"/>
          <w:sz w:val="22"/>
        </w:rPr>
      </w:pPr>
      <w:r w:rsidRPr="00634325">
        <w:rPr>
          <w:rFonts w:ascii="Times New Roman" w:hAnsi="Times New Roman" w:cs="Times New Roman"/>
          <w:b w:val="0"/>
          <w:sz w:val="22"/>
        </w:rPr>
        <w:t xml:space="preserve">Discuss the limitations. </w:t>
      </w:r>
    </w:p>
    <w:p w14:paraId="54575991" w14:textId="11286BFD" w:rsidR="00A941E8" w:rsidRPr="00634325" w:rsidRDefault="00A941E8" w:rsidP="00A941E8">
      <w:pPr>
        <w:pStyle w:val="hpereferences"/>
        <w:jc w:val="left"/>
        <w:rPr>
          <w:rFonts w:ascii="Times New Roman" w:hAnsi="Times New Roman" w:cs="Times New Roman"/>
          <w:b w:val="0"/>
          <w:sz w:val="22"/>
        </w:rPr>
      </w:pPr>
      <w:r w:rsidRPr="00634325">
        <w:rPr>
          <w:rFonts w:ascii="Times New Roman" w:hAnsi="Times New Roman" w:cs="Times New Roman"/>
          <w:b w:val="0"/>
          <w:sz w:val="22"/>
        </w:rPr>
        <w:t>Discuss the recommendations for the next step.</w:t>
      </w:r>
    </w:p>
    <w:p w14:paraId="2BAFDE78" w14:textId="5948AE66" w:rsidR="004B2D38" w:rsidRPr="00634325" w:rsidRDefault="53328F4A" w:rsidP="00367251">
      <w:pPr>
        <w:pStyle w:val="hpereferences"/>
        <w:rPr>
          <w:rFonts w:ascii="Times New Roman" w:hAnsi="Times New Roman" w:cs="Times New Roman"/>
        </w:rPr>
      </w:pPr>
      <w:r w:rsidRPr="00634325">
        <w:rPr>
          <w:rFonts w:ascii="Times New Roman" w:hAnsi="Times New Roman" w:cs="Times New Roman"/>
        </w:rPr>
        <w:t>References</w:t>
      </w:r>
    </w:p>
    <w:p w14:paraId="2BAFDE79" w14:textId="17C1E1F2" w:rsidR="004B2D38" w:rsidRPr="00634325" w:rsidRDefault="00A941E8" w:rsidP="003F21AD">
      <w:pPr>
        <w:pStyle w:val="hperefsbody"/>
      </w:pPr>
      <w:r w:rsidRPr="00634325">
        <w:t>Cite the references here</w:t>
      </w:r>
    </w:p>
    <w:p w14:paraId="2BAFDE7A" w14:textId="77777777" w:rsidR="00EE4328" w:rsidRDefault="00EE4328" w:rsidP="003F21AD">
      <w:pPr>
        <w:pStyle w:val="hperefsbody"/>
      </w:pPr>
    </w:p>
    <w:p w14:paraId="2BAFDE7B" w14:textId="77777777" w:rsidR="00EE4328" w:rsidRPr="003F21AD" w:rsidRDefault="00EE4328" w:rsidP="003F21AD">
      <w:pPr>
        <w:pStyle w:val="hperefsbody"/>
      </w:pPr>
    </w:p>
    <w:p w14:paraId="2BAFDE7C" w14:textId="77777777" w:rsidR="00D877C3" w:rsidRDefault="00D877C3" w:rsidP="00D51B97">
      <w:pPr>
        <w:pStyle w:val="hpeHeading1"/>
      </w:pPr>
    </w:p>
    <w:p w14:paraId="2BAFDE7D" w14:textId="77777777" w:rsidR="00290A65" w:rsidRDefault="00290A65" w:rsidP="00D877C3">
      <w:pPr>
        <w:pStyle w:val="hpeBody"/>
      </w:pPr>
    </w:p>
    <w:sectPr w:rsidR="00290A65" w:rsidSect="0063432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2240" w:h="15840" w:code="1"/>
      <w:pgMar w:top="1440" w:right="1440" w:bottom="1440" w:left="1440" w:header="720" w:footer="720" w:gutter="0"/>
      <w:pgNumType w:start="1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66E2C2" w14:textId="77777777" w:rsidR="00FA4A1E" w:rsidRDefault="00FA4A1E">
      <w:r>
        <w:separator/>
      </w:r>
    </w:p>
  </w:endnote>
  <w:endnote w:type="continuationSeparator" w:id="0">
    <w:p w14:paraId="55A56330" w14:textId="77777777" w:rsidR="00FA4A1E" w:rsidRDefault="00FA4A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49E79F" w14:textId="77777777" w:rsidR="00B117D5" w:rsidRDefault="00B117D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335600"/>
      <w:docPartObj>
        <w:docPartGallery w:val="Page Numbers (Bottom of Page)"/>
        <w:docPartUnique/>
      </w:docPartObj>
    </w:sdtPr>
    <w:sdtEndPr/>
    <w:sdtContent>
      <w:p w14:paraId="2BAFDE85" w14:textId="2FC44687" w:rsidR="00C17CA1" w:rsidRDefault="001C6E5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55F1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BAFDE86" w14:textId="77777777" w:rsidR="00BA0F6C" w:rsidRPr="00EE4328" w:rsidRDefault="00BA0F6C" w:rsidP="00EE4328">
    <w:pPr>
      <w:pStyle w:val="Footer"/>
      <w:rPr>
        <w:color w:val="A6A6A6" w:themeColor="background1" w:themeShade="A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1E09F" w14:textId="77777777" w:rsidR="00B117D5" w:rsidRDefault="00B117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797863" w14:textId="77777777" w:rsidR="00FA4A1E" w:rsidRDefault="00FA4A1E">
      <w:r>
        <w:separator/>
      </w:r>
    </w:p>
  </w:footnote>
  <w:footnote w:type="continuationSeparator" w:id="0">
    <w:p w14:paraId="30A2043F" w14:textId="77777777" w:rsidR="00FA4A1E" w:rsidRDefault="00FA4A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FF692C" w14:textId="77777777" w:rsidR="00B117D5" w:rsidRDefault="00B117D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F8148D" w14:textId="77777777" w:rsidR="00B117D5" w:rsidRDefault="00B117D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6A025" w14:textId="77777777" w:rsidR="00B117D5" w:rsidRDefault="00B117D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hideSpellingErrors/>
  <w:hideGrammaticalErrors/>
  <w:proofState w:spelling="clean" w:grammar="clean"/>
  <w:attachedTemplate r:id="rId1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2D38"/>
    <w:rsid w:val="00012FD5"/>
    <w:rsid w:val="000213A3"/>
    <w:rsid w:val="00093A70"/>
    <w:rsid w:val="000B492D"/>
    <w:rsid w:val="00126E42"/>
    <w:rsid w:val="001407BB"/>
    <w:rsid w:val="001427BD"/>
    <w:rsid w:val="001A0AF6"/>
    <w:rsid w:val="001A2C72"/>
    <w:rsid w:val="001A3BC5"/>
    <w:rsid w:val="001C6E57"/>
    <w:rsid w:val="00200D47"/>
    <w:rsid w:val="002030F0"/>
    <w:rsid w:val="00236CFD"/>
    <w:rsid w:val="0023784E"/>
    <w:rsid w:val="00253671"/>
    <w:rsid w:val="00254F42"/>
    <w:rsid w:val="00262CE0"/>
    <w:rsid w:val="002668AC"/>
    <w:rsid w:val="00285E65"/>
    <w:rsid w:val="00290A65"/>
    <w:rsid w:val="002C1717"/>
    <w:rsid w:val="002E00BA"/>
    <w:rsid w:val="002E6125"/>
    <w:rsid w:val="00321303"/>
    <w:rsid w:val="00367251"/>
    <w:rsid w:val="0039304C"/>
    <w:rsid w:val="003E04F2"/>
    <w:rsid w:val="003F21AD"/>
    <w:rsid w:val="003F4EA6"/>
    <w:rsid w:val="00456EFE"/>
    <w:rsid w:val="004B2D38"/>
    <w:rsid w:val="0058228F"/>
    <w:rsid w:val="005B3ECD"/>
    <w:rsid w:val="005D40C9"/>
    <w:rsid w:val="005F65C8"/>
    <w:rsid w:val="00617010"/>
    <w:rsid w:val="00627CC1"/>
    <w:rsid w:val="006336BC"/>
    <w:rsid w:val="00634325"/>
    <w:rsid w:val="00670D2D"/>
    <w:rsid w:val="006812ED"/>
    <w:rsid w:val="0069639D"/>
    <w:rsid w:val="00734F20"/>
    <w:rsid w:val="007565EF"/>
    <w:rsid w:val="007A2E3F"/>
    <w:rsid w:val="007A500F"/>
    <w:rsid w:val="007C1733"/>
    <w:rsid w:val="007C4315"/>
    <w:rsid w:val="007C5995"/>
    <w:rsid w:val="00815D03"/>
    <w:rsid w:val="00831F77"/>
    <w:rsid w:val="00855F10"/>
    <w:rsid w:val="00856964"/>
    <w:rsid w:val="00857DAB"/>
    <w:rsid w:val="008626D6"/>
    <w:rsid w:val="008752AC"/>
    <w:rsid w:val="008A4766"/>
    <w:rsid w:val="008E5DDB"/>
    <w:rsid w:val="0090703A"/>
    <w:rsid w:val="009164E4"/>
    <w:rsid w:val="009279FB"/>
    <w:rsid w:val="00936B1B"/>
    <w:rsid w:val="009660B2"/>
    <w:rsid w:val="00984AAB"/>
    <w:rsid w:val="00A044A2"/>
    <w:rsid w:val="00A20770"/>
    <w:rsid w:val="00A44027"/>
    <w:rsid w:val="00A50F18"/>
    <w:rsid w:val="00A62E0D"/>
    <w:rsid w:val="00A67073"/>
    <w:rsid w:val="00A941E8"/>
    <w:rsid w:val="00AD47C8"/>
    <w:rsid w:val="00B104E4"/>
    <w:rsid w:val="00B117D5"/>
    <w:rsid w:val="00B33C9A"/>
    <w:rsid w:val="00B553E3"/>
    <w:rsid w:val="00BA0F6C"/>
    <w:rsid w:val="00BD2178"/>
    <w:rsid w:val="00BE254A"/>
    <w:rsid w:val="00BE4418"/>
    <w:rsid w:val="00C17CA1"/>
    <w:rsid w:val="00C37661"/>
    <w:rsid w:val="00C57C80"/>
    <w:rsid w:val="00C76E1B"/>
    <w:rsid w:val="00C811B6"/>
    <w:rsid w:val="00D260C6"/>
    <w:rsid w:val="00D3151E"/>
    <w:rsid w:val="00D417B0"/>
    <w:rsid w:val="00D51B97"/>
    <w:rsid w:val="00D626A5"/>
    <w:rsid w:val="00D877C3"/>
    <w:rsid w:val="00DC3EC7"/>
    <w:rsid w:val="00DD0E8A"/>
    <w:rsid w:val="00DF0D7D"/>
    <w:rsid w:val="00E90B8A"/>
    <w:rsid w:val="00EE4328"/>
    <w:rsid w:val="00F3758E"/>
    <w:rsid w:val="00F8633F"/>
    <w:rsid w:val="00FA4A1E"/>
    <w:rsid w:val="00FA7330"/>
    <w:rsid w:val="00FB62A2"/>
    <w:rsid w:val="00FF11CE"/>
    <w:rsid w:val="53328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BAFDE65"/>
  <w15:docId w15:val="{CD04E93E-DC37-4E3D-AA68-51B63B0D3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A4766"/>
    <w:pPr>
      <w:widowControl w:val="0"/>
      <w:autoSpaceDE w:val="0"/>
      <w:autoSpaceDN w:val="0"/>
      <w:adjustRightInd w:val="0"/>
    </w:pPr>
    <w:rPr>
      <w:szCs w:val="24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254F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peAbstract">
    <w:name w:val="_hpe_Abstract"/>
    <w:basedOn w:val="Normal"/>
    <w:qFormat/>
    <w:rsid w:val="000213A3"/>
    <w:pPr>
      <w:tabs>
        <w:tab w:val="left" w:pos="36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spacing w:after="120"/>
      <w:jc w:val="both"/>
    </w:pPr>
    <w:rPr>
      <w:i/>
      <w:color w:val="000000"/>
    </w:rPr>
  </w:style>
  <w:style w:type="paragraph" w:customStyle="1" w:styleId="hpeAuthors">
    <w:name w:val="_hpe_Authors"/>
    <w:basedOn w:val="Normal"/>
    <w:qFormat/>
    <w:rsid w:val="000213A3"/>
    <w:pPr>
      <w:tabs>
        <w:tab w:val="left" w:pos="36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spacing w:after="120"/>
      <w:jc w:val="center"/>
    </w:pPr>
    <w:rPr>
      <w:color w:val="000000"/>
      <w:sz w:val="24"/>
    </w:rPr>
  </w:style>
  <w:style w:type="paragraph" w:customStyle="1" w:styleId="hpeBody">
    <w:name w:val="_hpe_Body"/>
    <w:basedOn w:val="Normal"/>
    <w:link w:val="hpeBodyChar"/>
    <w:qFormat/>
    <w:rsid w:val="000213A3"/>
    <w:pPr>
      <w:spacing w:after="120"/>
      <w:jc w:val="both"/>
    </w:pPr>
    <w:rPr>
      <w:color w:val="000000"/>
      <w:sz w:val="22"/>
    </w:rPr>
  </w:style>
  <w:style w:type="paragraph" w:customStyle="1" w:styleId="hpeCaption">
    <w:name w:val="_hpe_Caption"/>
    <w:basedOn w:val="Normal"/>
    <w:qFormat/>
    <w:rsid w:val="000213A3"/>
    <w:pPr>
      <w:spacing w:after="120"/>
      <w:jc w:val="center"/>
    </w:pPr>
    <w:rPr>
      <w:color w:val="000000"/>
    </w:rPr>
  </w:style>
  <w:style w:type="paragraph" w:customStyle="1" w:styleId="hpeHeading0">
    <w:name w:val="_hpe_Heading 0"/>
    <w:basedOn w:val="Normal"/>
    <w:next w:val="hpeAbstract"/>
    <w:link w:val="hpeHeading0Char"/>
    <w:qFormat/>
    <w:rsid w:val="000213A3"/>
    <w:pPr>
      <w:tabs>
        <w:tab w:val="left" w:pos="36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spacing w:after="120"/>
      <w:jc w:val="center"/>
    </w:pPr>
    <w:rPr>
      <w:rFonts w:ascii="Helvetica" w:hAnsi="Helvetica" w:cs="Helvetica"/>
      <w:b/>
      <w:color w:val="000000"/>
      <w:sz w:val="28"/>
    </w:rPr>
  </w:style>
  <w:style w:type="paragraph" w:customStyle="1" w:styleId="hpeHeading1">
    <w:name w:val="_hpe_Heading 1"/>
    <w:basedOn w:val="Normal"/>
    <w:next w:val="hpeBody"/>
    <w:qFormat/>
    <w:rsid w:val="000213A3"/>
    <w:pPr>
      <w:tabs>
        <w:tab w:val="left" w:pos="36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spacing w:after="120"/>
    </w:pPr>
    <w:rPr>
      <w:rFonts w:ascii="Arial" w:hAnsi="Arial" w:cs="Arial"/>
      <w:b/>
      <w:color w:val="000000"/>
      <w:sz w:val="28"/>
    </w:rPr>
  </w:style>
  <w:style w:type="paragraph" w:customStyle="1" w:styleId="hpeHeading2">
    <w:name w:val="_hpe_Heading 2"/>
    <w:basedOn w:val="Normal"/>
    <w:next w:val="hpeBody"/>
    <w:qFormat/>
    <w:rsid w:val="000213A3"/>
    <w:pPr>
      <w:tabs>
        <w:tab w:val="left" w:pos="36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spacing w:after="120"/>
      <w:jc w:val="both"/>
    </w:pPr>
    <w:rPr>
      <w:rFonts w:ascii="Arial" w:hAnsi="Arial" w:cs="Arial"/>
      <w:b/>
      <w:color w:val="000000"/>
      <w:sz w:val="24"/>
    </w:rPr>
  </w:style>
  <w:style w:type="paragraph" w:customStyle="1" w:styleId="hpeHeading3">
    <w:name w:val="_hpe_Heading 3"/>
    <w:basedOn w:val="Normal"/>
    <w:next w:val="hpeBody"/>
    <w:qFormat/>
    <w:rsid w:val="000213A3"/>
    <w:pPr>
      <w:tabs>
        <w:tab w:val="left" w:pos="36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spacing w:after="120"/>
      <w:jc w:val="both"/>
    </w:pPr>
    <w:rPr>
      <w:rFonts w:ascii="Arial" w:hAnsi="Arial" w:cs="Arial"/>
      <w:b/>
      <w:i/>
      <w:color w:val="000000"/>
      <w:sz w:val="22"/>
    </w:rPr>
  </w:style>
  <w:style w:type="paragraph" w:customStyle="1" w:styleId="hpePaper-Title">
    <w:name w:val="_hpe_Paper-Title"/>
    <w:basedOn w:val="Normal"/>
    <w:next w:val="hpeAuthors"/>
    <w:qFormat/>
    <w:rsid w:val="000213A3"/>
    <w:pPr>
      <w:tabs>
        <w:tab w:val="left" w:pos="36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spacing w:after="120" w:line="260" w:lineRule="atLeast"/>
      <w:jc w:val="center"/>
    </w:pPr>
    <w:rPr>
      <w:rFonts w:ascii="Arial" w:hAnsi="Arial" w:cs="Arial"/>
      <w:b/>
      <w:color w:val="000000"/>
      <w:sz w:val="32"/>
    </w:rPr>
  </w:style>
  <w:style w:type="paragraph" w:customStyle="1" w:styleId="Footnote">
    <w:name w:val="Footnote"/>
    <w:basedOn w:val="Normal"/>
    <w:rsid w:val="000213A3"/>
    <w:pPr>
      <w:tabs>
        <w:tab w:val="left" w:pos="720"/>
      </w:tabs>
      <w:ind w:left="720" w:right="360"/>
    </w:pPr>
    <w:rPr>
      <w:rFonts w:ascii="Times" w:hAnsi="Times" w:cs="Times"/>
      <w:color w:val="000000"/>
      <w:sz w:val="24"/>
    </w:rPr>
  </w:style>
  <w:style w:type="paragraph" w:customStyle="1" w:styleId="References">
    <w:name w:val="References"/>
    <w:basedOn w:val="Normal"/>
    <w:rsid w:val="000213A3"/>
    <w:pPr>
      <w:jc w:val="both"/>
    </w:pPr>
    <w:rPr>
      <w:color w:val="000000"/>
    </w:rPr>
  </w:style>
  <w:style w:type="character" w:customStyle="1" w:styleId="DefaultXREFstyle">
    <w:name w:val="Default_XREF_style"/>
    <w:rsid w:val="000213A3"/>
    <w:rPr>
      <w:color w:val="00FF00"/>
    </w:rPr>
  </w:style>
  <w:style w:type="character" w:customStyle="1" w:styleId="Symbol">
    <w:name w:val="Symbol"/>
    <w:rsid w:val="00254F42"/>
  </w:style>
  <w:style w:type="paragraph" w:styleId="Header">
    <w:name w:val="header"/>
    <w:basedOn w:val="Normal"/>
    <w:semiHidden/>
    <w:rsid w:val="000213A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EE4328"/>
    <w:pPr>
      <w:tabs>
        <w:tab w:val="center" w:pos="4320"/>
        <w:tab w:val="right" w:pos="8640"/>
      </w:tabs>
      <w:jc w:val="center"/>
    </w:pPr>
  </w:style>
  <w:style w:type="character" w:styleId="CommentReference">
    <w:name w:val="annotation reference"/>
    <w:basedOn w:val="DefaultParagraphFont"/>
    <w:uiPriority w:val="99"/>
    <w:semiHidden/>
    <w:unhideWhenUsed/>
    <w:rsid w:val="00857DA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57DAB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57DAB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57DA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7DAB"/>
    <w:rPr>
      <w:b/>
      <w:bCs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7D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7DAB"/>
    <w:rPr>
      <w:rFonts w:ascii="Tahoma" w:hAnsi="Tahoma" w:cs="Tahoma"/>
      <w:sz w:val="16"/>
      <w:szCs w:val="16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617010"/>
    <w:rPr>
      <w:color w:val="0000FF"/>
      <w:u w:val="single"/>
    </w:rPr>
  </w:style>
  <w:style w:type="character" w:styleId="Strong">
    <w:name w:val="Strong"/>
    <w:basedOn w:val="DefaultParagraphFont"/>
    <w:rsid w:val="008752AC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54F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paragraph" w:customStyle="1" w:styleId="hpereferences">
    <w:name w:val="_hpe_references"/>
    <w:basedOn w:val="hpeHeading0"/>
    <w:link w:val="hpereferencesChar"/>
    <w:qFormat/>
    <w:rsid w:val="00367251"/>
  </w:style>
  <w:style w:type="paragraph" w:customStyle="1" w:styleId="hperefsbody">
    <w:name w:val="_hpe_refs_body"/>
    <w:basedOn w:val="hpeBody"/>
    <w:link w:val="hperefsbodyChar"/>
    <w:qFormat/>
    <w:rsid w:val="005D40C9"/>
    <w:pPr>
      <w:jc w:val="left"/>
    </w:pPr>
    <w:rPr>
      <w:sz w:val="20"/>
      <w:szCs w:val="20"/>
    </w:rPr>
  </w:style>
  <w:style w:type="character" w:customStyle="1" w:styleId="hpeHeading0Char">
    <w:name w:val="_hpe_Heading 0 Char"/>
    <w:basedOn w:val="DefaultParagraphFont"/>
    <w:link w:val="hpeHeading0"/>
    <w:rsid w:val="00367251"/>
    <w:rPr>
      <w:rFonts w:ascii="Helvetica" w:hAnsi="Helvetica" w:cs="Helvetica"/>
      <w:b/>
      <w:color w:val="000000"/>
      <w:sz w:val="28"/>
      <w:szCs w:val="24"/>
      <w:lang w:val="en-US" w:eastAsia="en-US"/>
    </w:rPr>
  </w:style>
  <w:style w:type="character" w:customStyle="1" w:styleId="hpereferencesChar">
    <w:name w:val="_hpe_references Char"/>
    <w:basedOn w:val="hpeHeading0Char"/>
    <w:link w:val="hpereferences"/>
    <w:rsid w:val="00367251"/>
    <w:rPr>
      <w:rFonts w:ascii="Helvetica" w:hAnsi="Helvetica" w:cs="Helvetica"/>
      <w:b/>
      <w:color w:val="000000"/>
      <w:sz w:val="28"/>
      <w:szCs w:val="24"/>
      <w:lang w:val="en-US" w:eastAsia="en-US"/>
    </w:rPr>
  </w:style>
  <w:style w:type="character" w:customStyle="1" w:styleId="hpeBodyChar">
    <w:name w:val="_hpe_Body Char"/>
    <w:basedOn w:val="DefaultParagraphFont"/>
    <w:link w:val="hpeBody"/>
    <w:rsid w:val="003F21AD"/>
    <w:rPr>
      <w:color w:val="000000"/>
      <w:sz w:val="22"/>
      <w:szCs w:val="24"/>
      <w:lang w:val="en-US" w:eastAsia="en-US"/>
    </w:rPr>
  </w:style>
  <w:style w:type="character" w:customStyle="1" w:styleId="hperefsbodyChar">
    <w:name w:val="_hpe_refs_body Char"/>
    <w:basedOn w:val="hpeBodyChar"/>
    <w:link w:val="hperefsbody"/>
    <w:rsid w:val="005D40C9"/>
    <w:rPr>
      <w:color w:val="000000"/>
      <w:sz w:val="22"/>
      <w:szCs w:val="24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EE4328"/>
    <w:rPr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3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3448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74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CHRIST~1\LOCALS~1\Temp\HPTC200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lcf76f155ced4ddcb4097134ff3c332f xmlns="9eab152d-9351-4004-b540-cd9e4741319e">
      <Terms xmlns="http://schemas.microsoft.com/office/infopath/2007/PartnerControls"/>
    </lcf76f155ced4ddcb4097134ff3c332f>
    <TaxCatchAll xmlns="528dc42b-a8a9-4871-b1aa-61453096122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60FDB8D23B0B4C8E04CDC6249A7058" ma:contentTypeVersion="15" ma:contentTypeDescription="Create a new document." ma:contentTypeScope="" ma:versionID="12981b4f4e1c5d13ea60c3078f36f098">
  <xsd:schema xmlns:xsd="http://www.w3.org/2001/XMLSchema" xmlns:xs="http://www.w3.org/2001/XMLSchema" xmlns:p="http://schemas.microsoft.com/office/2006/metadata/properties" xmlns:ns2="9eab152d-9351-4004-b540-cd9e4741319e" xmlns:ns3="3f4735d9-5d49-4678-8033-ac8f2e785137" xmlns:ns4="528dc42b-a8a9-4871-b1aa-61453096122c" targetNamespace="http://schemas.microsoft.com/office/2006/metadata/properties" ma:root="true" ma:fieldsID="2811a1895f378ecf5006ec575cdaf88d" ns2:_="" ns3:_="" ns4:_="">
    <xsd:import namespace="9eab152d-9351-4004-b540-cd9e4741319e"/>
    <xsd:import namespace="3f4735d9-5d49-4678-8033-ac8f2e785137"/>
    <xsd:import namespace="528dc42b-a8a9-4871-b1aa-6145309612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ab152d-9351-4004-b540-cd9e474131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5aa102e-2e4d-4f82-9951-c6a7f8de6b7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4735d9-5d49-4678-8033-ac8f2e785137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8dc42b-a8a9-4871-b1aa-61453096122c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bc3e24c2-ed90-4f21-abd7-5032c0c3810b" ma:internalName="TaxCatchAll" ma:showField="CatchAllData" ma:web="3f4735d9-5d49-4678-8033-ac8f2e78513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C2AECB8-0FD5-456E-8F36-18684AEE235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665D616-F11F-45A7-A825-3A981B2FC4FF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B2E875EE-E0A6-4855-87A3-38CAE8F5AC58}"/>
</file>

<file path=docProps/app.xml><?xml version="1.0" encoding="utf-8"?>
<Properties xmlns="http://schemas.openxmlformats.org/officeDocument/2006/extended-properties" xmlns:vt="http://schemas.openxmlformats.org/officeDocument/2006/docPropsVTypes">
  <Template>HPTC2003.dot</Template>
  <TotalTime>180</TotalTime>
  <Pages>1</Pages>
  <Words>100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WORD Template for HP Tech Con</vt:lpstr>
    </vt:vector>
  </TitlesOfParts>
  <Company>dotPS Document Production Services</Company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Template for HP Tech Con</dc:title>
  <dc:creator>ChristenseJ</dc:creator>
  <cp:lastModifiedBy>Zhang, Lili</cp:lastModifiedBy>
  <cp:revision>9</cp:revision>
  <cp:lastPrinted>2009-09-14T14:56:00Z</cp:lastPrinted>
  <dcterms:created xsi:type="dcterms:W3CDTF">2022-01-14T02:39:00Z</dcterms:created>
  <dcterms:modified xsi:type="dcterms:W3CDTF">2023-03-02T15:06:00Z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0x010100B160FDB8D23B0B4C8E04CDC6249A7058</vt:lpwstr>
  </property>
  <property fmtid="{D5CDD505-2E9C-101B-9397-08002B2CF9AE}" pid="3" name="Order">
    <vt:r8>400</vt:r8>
  </property>
  <property fmtid="{D5CDD505-2E9C-101B-9397-08002B2CF9AE}" pid="4" name="TemplateUrl">
    <vt:lpwstr/>
  </property>
  <property fmtid="{D5CDD505-2E9C-101B-9397-08002B2CF9AE}" pid="5" name="_CopySource">
    <vt:lpwstr/>
  </property>
  <property fmtid="{D5CDD505-2E9C-101B-9397-08002B2CF9AE}" pid="6" name="xd_ProgID">
    <vt:lpwstr/>
  </property>
</Properties>
</file>